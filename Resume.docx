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1246705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C238CE8" w14:textId="030683E5" w:rsidR="00523479" w:rsidRPr="00906BEE" w:rsidRDefault="00523479" w:rsidP="00523479">
            <w:pPr>
              <w:pStyle w:val="Initials"/>
            </w:pPr>
          </w:p>
          <w:p w14:paraId="4AE16630" w14:textId="17AE269E" w:rsidR="00A50939" w:rsidRPr="00906BEE" w:rsidRDefault="00524DA1" w:rsidP="007569C1">
            <w:pPr>
              <w:pStyle w:val="Heading3"/>
            </w:pPr>
            <w:r>
              <w:t>About Me</w:t>
            </w:r>
          </w:p>
          <w:p w14:paraId="3AFD4B4C" w14:textId="413A524D" w:rsidR="002C2CDD" w:rsidRPr="00524DA1" w:rsidRDefault="00524DA1" w:rsidP="00524DA1">
            <w:pPr>
              <w:rPr>
                <w:lang w:val="vi-VN"/>
              </w:rPr>
            </w:pPr>
            <w:r w:rsidRPr="00524DA1">
              <w:t>A passionate web developer with experience spreading over years</w:t>
            </w:r>
            <w:r>
              <w:rPr>
                <w:lang w:val="vi-VN"/>
              </w:rPr>
              <w:t xml:space="preserve">. </w:t>
            </w:r>
            <w:r w:rsidRPr="00524DA1">
              <w:rPr>
                <w:lang w:val="vi-VN"/>
              </w:rPr>
              <w:t>Currently living and working in Ho Chi Minh as a Senior Web Developer. Hobbies include  mountain, biking, hiking, travelling.</w:t>
            </w:r>
          </w:p>
          <w:p w14:paraId="223E8046" w14:textId="5E1A4AA1" w:rsidR="002C2CDD" w:rsidRPr="00906BEE" w:rsidRDefault="00CA7CD6" w:rsidP="007569C1">
            <w:pPr>
              <w:pStyle w:val="Heading3"/>
            </w:pPr>
            <w:r>
              <w:t>technical</w:t>
            </w:r>
            <w:r>
              <w:rPr>
                <w:lang w:val="vi-VN"/>
              </w:rPr>
              <w:t xml:space="preserve"> </w:t>
            </w:r>
            <w:sdt>
              <w:sdtPr>
                <w:alias w:val="Skills:"/>
                <w:tag w:val="Skills:"/>
                <w:id w:val="1490835561"/>
                <w:placeholder>
                  <w:docPart w:val="B1422D6805AA4E3AAA368B494C20902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176F8EC1" w14:textId="77777777" w:rsidR="00CA7CD6" w:rsidRDefault="00CA7CD6" w:rsidP="00CA7CD6">
            <w:r>
              <w:t>- PHP (principles, design patterns, framework of choice: Laravel)</w:t>
            </w:r>
          </w:p>
          <w:p w14:paraId="2DC452F6" w14:textId="140D3EE1" w:rsidR="00CA7CD6" w:rsidRPr="00CA7CD6" w:rsidRDefault="00CA7CD6" w:rsidP="00CA7CD6">
            <w:pPr>
              <w:rPr>
                <w:lang w:val="vi-VN"/>
              </w:rPr>
            </w:pPr>
            <w:r>
              <w:t>- JavaScript (ES5 / ES6)</w:t>
            </w:r>
            <w:r>
              <w:rPr>
                <w:lang w:val="vi-VN"/>
              </w:rPr>
              <w:t>, JQuery</w:t>
            </w:r>
          </w:p>
          <w:p w14:paraId="5FAF80D4" w14:textId="5A850107" w:rsidR="00CA7CD6" w:rsidRDefault="00CA7CD6" w:rsidP="00CA7CD6">
            <w:r>
              <w:t>- MySQL/MariaBD, JSON and XML</w:t>
            </w:r>
          </w:p>
          <w:p w14:paraId="6AEE4092" w14:textId="2268DFBE" w:rsidR="00CA7CD6" w:rsidRDefault="00CA7CD6" w:rsidP="00CA7CD6">
            <w:r>
              <w:t>- Git, Npm</w:t>
            </w:r>
          </w:p>
          <w:p w14:paraId="51300F08" w14:textId="401A20D0" w:rsidR="00CA7CD6" w:rsidRPr="00CA7CD6" w:rsidRDefault="00CA7CD6" w:rsidP="00CA7CD6">
            <w:pPr>
              <w:rPr>
                <w:lang w:val="vi-VN"/>
              </w:rPr>
            </w:pPr>
            <w:r>
              <w:t xml:space="preserve">- Responsive design with HTML5 and CSS3 with </w:t>
            </w:r>
            <w:r>
              <w:t>Bootstrap</w:t>
            </w:r>
          </w:p>
          <w:p w14:paraId="52CBB2DA" w14:textId="3041ACE9" w:rsidR="00741125" w:rsidRPr="00906BEE" w:rsidRDefault="00CA7CD6" w:rsidP="00CA7CD6">
            <w:r>
              <w:t>- Photoshop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134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  <w:gridCol w:w="6732"/>
            </w:tblGrid>
            <w:tr w:rsidR="00AD50BE" w:rsidRPr="00906BEE" w14:paraId="1B55157B" w14:textId="0711DC56" w:rsidTr="00AD50BE">
              <w:trPr>
                <w:trHeight w:hRule="exact" w:val="1296"/>
              </w:trPr>
              <w:tc>
                <w:tcPr>
                  <w:tcW w:w="6732" w:type="dxa"/>
                  <w:vAlign w:val="center"/>
                </w:tcPr>
                <w:p w14:paraId="6B994297" w14:textId="6FF7BBA8" w:rsidR="00AD50BE" w:rsidRPr="00906BEE" w:rsidRDefault="006A7C19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73FD0316D5E4CEA8BAD62EF3DF4087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B36993">
                        <w:t>Pham Thanh Sang</w:t>
                      </w:r>
                    </w:sdtContent>
                  </w:sdt>
                </w:p>
                <w:p w14:paraId="719C7C2F" w14:textId="6E4E94A5" w:rsidR="00AD50BE" w:rsidRPr="00906BEE" w:rsidRDefault="006A7C19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36044A796383404FADC18B3BA4118E3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D50BE">
                        <w:t>dob:</w:t>
                      </w:r>
                      <w:r w:rsidR="00B36993">
                        <w:t xml:space="preserve"> 27/06/1993</w:t>
                      </w:r>
                      <w:r w:rsidR="00AD50BE">
                        <w:br/>
                        <w:t>address:</w:t>
                      </w:r>
                      <w:r w:rsidR="00B36993">
                        <w:t xml:space="preserve"> Cmt8, p3, Tp.Tay Ninh, Tay Ninh</w:t>
                      </w:r>
                    </w:sdtContent>
                  </w:sdt>
                </w:p>
              </w:tc>
              <w:tc>
                <w:tcPr>
                  <w:tcW w:w="6732" w:type="dxa"/>
                </w:tcPr>
                <w:p w14:paraId="533E736F" w14:textId="77777777" w:rsidR="00AD50BE" w:rsidRDefault="00AD50BE" w:rsidP="00C612DA">
                  <w:pPr>
                    <w:pStyle w:val="Heading1"/>
                    <w:outlineLvl w:val="0"/>
                  </w:pPr>
                </w:p>
              </w:tc>
            </w:tr>
          </w:tbl>
          <w:p w14:paraId="2A25D3A5" w14:textId="4D8D1824" w:rsidR="002C2CDD" w:rsidRPr="00906BEE" w:rsidRDefault="00AD50BE" w:rsidP="007569C1">
            <w:pPr>
              <w:pStyle w:val="Heading3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0B39CFB" wp14:editId="195C8B12">
                  <wp:simplePos x="0" y="0"/>
                  <wp:positionH relativeFrom="column">
                    <wp:posOffset>2757051</wp:posOffset>
                  </wp:positionH>
                  <wp:positionV relativeFrom="paragraph">
                    <wp:posOffset>-1954707</wp:posOffset>
                  </wp:positionV>
                  <wp:extent cx="1305717" cy="584791"/>
                  <wp:effectExtent l="0" t="0" r="0" b="635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717" cy="584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alias w:val="Experience:"/>
                <w:tag w:val="Experience:"/>
                <w:id w:val="1217937480"/>
                <w:placeholder>
                  <w:docPart w:val="B59D9979AB924D63821538DB6C3E2C7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0835311E" w14:textId="38CA760F" w:rsidR="002C2CDD" w:rsidRPr="00524DA1" w:rsidRDefault="00524DA1" w:rsidP="007569C1">
            <w:pPr>
              <w:pStyle w:val="Heading4"/>
              <w:rPr>
                <w:lang w:val="vi-VN"/>
              </w:rPr>
            </w:pPr>
            <w:r>
              <w:t>Web Development</w:t>
            </w:r>
            <w:r w:rsidR="002C2CDD" w:rsidRPr="00906BEE">
              <w:t xml:space="preserve"> • </w:t>
            </w:r>
            <w:r>
              <w:t>Sai Gon Tel</w:t>
            </w:r>
            <w:r w:rsidR="002C2CDD" w:rsidRPr="00906BEE">
              <w:t xml:space="preserve"> • </w:t>
            </w:r>
            <w:r>
              <w:rPr>
                <w:lang w:val="vi-VN"/>
              </w:rPr>
              <w:t>2018</w:t>
            </w:r>
            <w:r w:rsidR="00F47E97" w:rsidRPr="00906BEE">
              <w:t xml:space="preserve"> – </w:t>
            </w:r>
            <w:r>
              <w:rPr>
                <w:lang w:val="vi-VN"/>
              </w:rPr>
              <w:t>2021</w:t>
            </w:r>
          </w:p>
          <w:p w14:paraId="4BF2DDBD" w14:textId="1569EFA0" w:rsidR="00CA7CD6" w:rsidRPr="003A45B2" w:rsidRDefault="00990475" w:rsidP="003A45B2">
            <w:pPr>
              <w:rPr>
                <w:lang w:val="vi-VN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Full stack web developer working </w:t>
            </w:r>
            <w:r w:rsidR="00CA7CD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from</w:t>
            </w:r>
            <w:r w:rsidR="00CA7CD6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vi-VN"/>
              </w:rPr>
              <w:t xml:space="preserve"> company</w:t>
            </w:r>
          </w:p>
          <w:p w14:paraId="64633D60" w14:textId="70E8AD8E" w:rsidR="002C2CDD" w:rsidRPr="00906BEE" w:rsidRDefault="006A7C19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E86DE490DFA24A36834F0296CA0D29B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4E36893B" w14:textId="6C0D1CC1" w:rsidR="002C2CDD" w:rsidRPr="00906BEE" w:rsidRDefault="006A7C19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010DDFCF77D5461092228BC3725C0D4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CA7CD6">
              <w:rPr>
                <w:lang w:val="vi-VN"/>
              </w:rPr>
              <w:t xml:space="preserve"> </w:t>
            </w:r>
            <w:r w:rsidR="002C2CDD" w:rsidRPr="00906BEE">
              <w:t xml:space="preserve"> • </w:t>
            </w:r>
            <w:r w:rsidR="00CA7CD6">
              <w:rPr>
                <w:lang w:val="vi-VN"/>
              </w:rPr>
              <w:t>2021</w:t>
            </w:r>
            <w:r w:rsidR="002C2CDD" w:rsidRPr="00906BEE">
              <w:t xml:space="preserve"> • </w:t>
            </w:r>
            <w:r w:rsidR="00CA7CD6">
              <w:t>Aptech</w:t>
            </w:r>
            <w:r w:rsidR="00CA7CD6">
              <w:rPr>
                <w:lang w:val="vi-VN"/>
              </w:rPr>
              <w:t xml:space="preserve"> Vietnam</w:t>
            </w:r>
          </w:p>
          <w:p w14:paraId="1D3B71DB" w14:textId="74AD294E" w:rsidR="002C2CDD" w:rsidRPr="003A45B2" w:rsidRDefault="00CA7CD6" w:rsidP="003A45B2">
            <w:pPr>
              <w:shd w:val="clear" w:color="auto" w:fill="FFFFFF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cvo-education-title"/>
                <w:rFonts w:ascii="Arial" w:eastAsiaTheme="majorEastAsia" w:hAnsi="Arial" w:cs="Arial"/>
                <w:color w:val="000000"/>
                <w:sz w:val="20"/>
                <w:szCs w:val="20"/>
                <w:bdr w:val="none" w:sz="0" w:space="0" w:color="auto" w:frame="1"/>
              </w:rPr>
              <w:t>Computer Sience</w:t>
            </w:r>
            <w:r>
              <w:rPr>
                <w:rStyle w:val="cvo-education-details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Software engineer, Web Development</w:t>
            </w:r>
          </w:p>
          <w:p w14:paraId="5DD8BF01" w14:textId="699E391C" w:rsidR="002C2CDD" w:rsidRPr="00906BEE" w:rsidRDefault="003A45B2" w:rsidP="007569C1">
            <w:pPr>
              <w:pStyle w:val="Heading3"/>
            </w:pPr>
            <w:r>
              <w:t>project</w:t>
            </w:r>
          </w:p>
          <w:p w14:paraId="4CA7002E" w14:textId="7B49E8D2" w:rsidR="003A45B2" w:rsidRPr="003A45B2" w:rsidRDefault="003A45B2" w:rsidP="003A45B2">
            <w:pPr>
              <w:pStyle w:val="Heading4"/>
              <w:shd w:val="clear" w:color="auto" w:fill="FFFFFF"/>
              <w:spacing w:before="0" w:after="15" w:line="320" w:lineRule="atLeast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Shopping Cart</w:t>
            </w:r>
          </w:p>
          <w:tbl>
            <w:tblPr>
              <w:tblW w:w="9180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4"/>
              <w:gridCol w:w="6986"/>
            </w:tblGrid>
            <w:tr w:rsidR="003A45B2" w14:paraId="0436F634" w14:textId="77777777" w:rsidTr="003A45B2">
              <w:tc>
                <w:tcPr>
                  <w:tcW w:w="219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CFC61A9" w14:textId="538648E3" w:rsidR="003A45B2" w:rsidRPr="003A45B2" w:rsidRDefault="003A45B2" w:rsidP="003A45B2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Customer</w:t>
                  </w:r>
                </w:p>
              </w:tc>
              <w:tc>
                <w:tcPr>
                  <w:tcW w:w="698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14:paraId="493B54F4" w14:textId="77777777" w:rsidR="003A45B2" w:rsidRDefault="003A45B2" w:rsidP="003A4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Giay Hong Thanh</w:t>
                  </w:r>
                </w:p>
              </w:tc>
            </w:tr>
            <w:tr w:rsidR="003A45B2" w14:paraId="7CA540E2" w14:textId="77777777" w:rsidTr="003A45B2">
              <w:tc>
                <w:tcPr>
                  <w:tcW w:w="219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B8FC909" w14:textId="5BD14F8F" w:rsidR="003A45B2" w:rsidRPr="003A45B2" w:rsidRDefault="003A45B2" w:rsidP="003A45B2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698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14:paraId="6620352F" w14:textId="77777777" w:rsidR="003A45B2" w:rsidRDefault="003A45B2" w:rsidP="003A4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Product Atrributes, shopping cart</w:t>
                  </w:r>
                </w:p>
              </w:tc>
            </w:tr>
            <w:tr w:rsidR="003A45B2" w14:paraId="53C3C270" w14:textId="77777777" w:rsidTr="003A45B2">
              <w:tc>
                <w:tcPr>
                  <w:tcW w:w="219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665195C" w14:textId="4150ABFA" w:rsidR="003A45B2" w:rsidRPr="003A45B2" w:rsidRDefault="003A45B2" w:rsidP="003A45B2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Position</w:t>
                  </w:r>
                </w:p>
              </w:tc>
              <w:tc>
                <w:tcPr>
                  <w:tcW w:w="698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14:paraId="0F8A9D5D" w14:textId="1487D851" w:rsidR="003A45B2" w:rsidRDefault="003A45B2" w:rsidP="003A4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- </w:t>
                  </w:r>
                  <w:r>
                    <w:rPr>
                      <w:sz w:val="20"/>
                      <w:szCs w:val="20"/>
                    </w:rPr>
                    <w:t>Back-End Developer</w:t>
                  </w:r>
                </w:p>
              </w:tc>
            </w:tr>
            <w:tr w:rsidR="003A45B2" w14:paraId="4709ACED" w14:textId="77777777" w:rsidTr="003A45B2">
              <w:tc>
                <w:tcPr>
                  <w:tcW w:w="219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80731BC" w14:textId="6DA1D292" w:rsidR="003A45B2" w:rsidRPr="003A45B2" w:rsidRDefault="003A45B2" w:rsidP="003A45B2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bookmarkStart w:id="0" w:name="OLE_LINK1"/>
                  <w:bookmarkStart w:id="1" w:name="OLE_LINK2"/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Role</w:t>
                  </w:r>
                  <w:bookmarkEnd w:id="0"/>
                  <w:bookmarkEnd w:id="1"/>
                </w:p>
              </w:tc>
              <w:tc>
                <w:tcPr>
                  <w:tcW w:w="698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14:paraId="670BB41D" w14:textId="77777777" w:rsidR="003A45B2" w:rsidRDefault="003A45B2" w:rsidP="003A4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Execute system</w:t>
                  </w:r>
                </w:p>
              </w:tc>
            </w:tr>
            <w:tr w:rsidR="003A45B2" w14:paraId="08B27883" w14:textId="77777777" w:rsidTr="003A45B2">
              <w:tc>
                <w:tcPr>
                  <w:tcW w:w="219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93BEB9E" w14:textId="0EF61DB6" w:rsidR="003A45B2" w:rsidRPr="003A45B2" w:rsidRDefault="003A45B2" w:rsidP="003A45B2">
                  <w:pPr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Technology</w:t>
                  </w:r>
                </w:p>
              </w:tc>
              <w:tc>
                <w:tcPr>
                  <w:tcW w:w="698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14:paraId="6ACAFF56" w14:textId="77777777" w:rsidR="003A45B2" w:rsidRDefault="003A45B2" w:rsidP="003A4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PHP</w:t>
                  </w:r>
                </w:p>
              </w:tc>
            </w:tr>
          </w:tbl>
          <w:p w14:paraId="1F680B50" w14:textId="47B0166E" w:rsidR="003A45B2" w:rsidRPr="003A45B2" w:rsidRDefault="003A45B2" w:rsidP="003A45B2">
            <w:pPr>
              <w:pStyle w:val="Heading4"/>
              <w:shd w:val="clear" w:color="auto" w:fill="FFFFFF"/>
              <w:spacing w:before="0" w:after="15" w:line="320" w:lineRule="atLeast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Osalens Company</w:t>
            </w:r>
          </w:p>
          <w:tbl>
            <w:tblPr>
              <w:tblW w:w="9180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4"/>
              <w:gridCol w:w="6986"/>
            </w:tblGrid>
            <w:tr w:rsidR="003A45B2" w14:paraId="452E5F51" w14:textId="77777777" w:rsidTr="003A45B2">
              <w:tc>
                <w:tcPr>
                  <w:tcW w:w="219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B7D1001" w14:textId="6F783B89" w:rsidR="003A45B2" w:rsidRDefault="003A45B2" w:rsidP="003A45B2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Customer</w:t>
                  </w:r>
                </w:p>
              </w:tc>
              <w:tc>
                <w:tcPr>
                  <w:tcW w:w="698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14:paraId="77DBC556" w14:textId="77777777" w:rsidR="003A45B2" w:rsidRDefault="003A45B2" w:rsidP="003A4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Osalens</w:t>
                  </w:r>
                </w:p>
              </w:tc>
            </w:tr>
            <w:tr w:rsidR="003A45B2" w14:paraId="193AA28A" w14:textId="77777777" w:rsidTr="003A45B2">
              <w:tc>
                <w:tcPr>
                  <w:tcW w:w="219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F0B6FA2" w14:textId="35943E50" w:rsidR="003A45B2" w:rsidRDefault="003A45B2" w:rsidP="003A45B2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698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14:paraId="14C65F17" w14:textId="77777777" w:rsidR="003A45B2" w:rsidRDefault="003A45B2" w:rsidP="003A4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WebCompany Osalens</w:t>
                  </w:r>
                </w:p>
              </w:tc>
            </w:tr>
            <w:tr w:rsidR="003A45B2" w14:paraId="5EE0D846" w14:textId="77777777" w:rsidTr="003A45B2">
              <w:tc>
                <w:tcPr>
                  <w:tcW w:w="219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3820C78" w14:textId="3DE650A1" w:rsidR="003A45B2" w:rsidRDefault="003A45B2" w:rsidP="003A45B2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Position</w:t>
                  </w:r>
                </w:p>
              </w:tc>
              <w:tc>
                <w:tcPr>
                  <w:tcW w:w="698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14:paraId="4F2523F2" w14:textId="483E0FC0" w:rsidR="003A45B2" w:rsidRDefault="003A45B2" w:rsidP="003A4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- </w:t>
                  </w:r>
                  <w:r>
                    <w:rPr>
                      <w:sz w:val="20"/>
                      <w:szCs w:val="20"/>
                    </w:rPr>
                    <w:t>Back-End Developer</w:t>
                  </w:r>
                </w:p>
              </w:tc>
            </w:tr>
            <w:tr w:rsidR="003A45B2" w14:paraId="58DDE4E6" w14:textId="77777777" w:rsidTr="003A45B2">
              <w:tc>
                <w:tcPr>
                  <w:tcW w:w="219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2D5DBB4" w14:textId="0C6AE117" w:rsidR="003A45B2" w:rsidRDefault="003A45B2" w:rsidP="003A45B2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Role</w:t>
                  </w:r>
                </w:p>
              </w:tc>
              <w:tc>
                <w:tcPr>
                  <w:tcW w:w="698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14:paraId="115A8646" w14:textId="77777777" w:rsidR="003A45B2" w:rsidRDefault="003A45B2" w:rsidP="003A4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Execute system, Google Maps API</w:t>
                  </w:r>
                </w:p>
              </w:tc>
            </w:tr>
            <w:tr w:rsidR="003A45B2" w14:paraId="09B8E65B" w14:textId="77777777" w:rsidTr="003A45B2">
              <w:tc>
                <w:tcPr>
                  <w:tcW w:w="2194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3A3319B" w14:textId="3FD28F79" w:rsidR="003A45B2" w:rsidRDefault="003A45B2" w:rsidP="003A45B2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Technology</w:t>
                  </w:r>
                </w:p>
              </w:tc>
              <w:tc>
                <w:tcPr>
                  <w:tcW w:w="6986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bottom"/>
                  <w:hideMark/>
                </w:tcPr>
                <w:p w14:paraId="36B2F049" w14:textId="77777777" w:rsidR="003A45B2" w:rsidRDefault="003A45B2" w:rsidP="003A4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PHP, JavaScript</w:t>
                  </w:r>
                </w:p>
              </w:tc>
            </w:tr>
          </w:tbl>
          <w:p w14:paraId="5F246513" w14:textId="14ADA342" w:rsidR="00741125" w:rsidRPr="00906BEE" w:rsidRDefault="00741125" w:rsidP="00741125"/>
        </w:tc>
      </w:tr>
    </w:tbl>
    <w:p w14:paraId="33502BF8" w14:textId="33BBFAB1" w:rsidR="00C62C50" w:rsidRDefault="00C62C50" w:rsidP="00E22E87">
      <w:pPr>
        <w:pStyle w:val="NoSpacing"/>
      </w:pPr>
    </w:p>
    <w:sectPr w:rsidR="00C62C50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8A313" w14:textId="77777777" w:rsidR="006A7C19" w:rsidRDefault="006A7C19" w:rsidP="00713050">
      <w:r>
        <w:separator/>
      </w:r>
    </w:p>
  </w:endnote>
  <w:endnote w:type="continuationSeparator" w:id="0">
    <w:p w14:paraId="771A1D92" w14:textId="77777777" w:rsidR="006A7C19" w:rsidRDefault="006A7C19" w:rsidP="0071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5EB5EB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812B0D4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A9BBC28" wp14:editId="438E55A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30C5C39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168F2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6798D29" wp14:editId="40294A64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4C514F6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7EB8B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17B8C5" wp14:editId="28181A43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226D5EA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810D6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FB434C3" wp14:editId="7F58EE0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418B9ECA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31E6CF2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19C69F7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89A1561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A32EC66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EA3EDCE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4EFEA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469FA39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0F2D52A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1B1B1C2" wp14:editId="68FD2023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0612E3DA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E85D4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1C6D58D" wp14:editId="53FB5F35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4F500354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4EA53C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D805E0D" wp14:editId="70A504D7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6579C715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B25DD1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B7B082" wp14:editId="72FB1D3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6642182E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459E643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5535801" w14:textId="2486983F" w:rsidR="00811117" w:rsidRPr="003A45B2" w:rsidRDefault="003A45B2" w:rsidP="003A45B2">
          <w:pPr>
            <w:rPr>
              <w:b/>
              <w:bCs/>
            </w:rPr>
          </w:pPr>
          <w:r w:rsidRPr="003A45B2">
            <w:rPr>
              <w:b/>
              <w:bCs/>
            </w:rPr>
            <w:t>bsangb@outl</w:t>
          </w:r>
          <w:r w:rsidRPr="003A45B2">
            <w:rPr>
              <w:b/>
              <w:bCs/>
              <w:lang w:val="en-US"/>
            </w:rPr>
            <w:t>o</w:t>
          </w:r>
          <w:r w:rsidRPr="003A45B2">
            <w:rPr>
              <w:b/>
              <w:bCs/>
            </w:rPr>
            <w:t>ok.com</w:t>
          </w:r>
        </w:p>
      </w:tc>
      <w:sdt>
        <w:sdtPr>
          <w:id w:val="-2118979991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19640624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D4C5C96" w14:textId="317357DB" w:rsidR="00811117" w:rsidRPr="00C2098A" w:rsidRDefault="003A45B2" w:rsidP="00217980">
          <w:pPr>
            <w:pStyle w:val="Footer"/>
          </w:pPr>
          <w:r>
            <w:rPr>
              <w:lang w:val="en-US"/>
            </w:rPr>
            <w:t>0962175055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588A13C" w14:textId="6F69594C" w:rsidR="003A45B2" w:rsidRPr="003A45B2" w:rsidRDefault="003A45B2" w:rsidP="003A45B2">
          <w:pPr>
            <w:jc w:val="center"/>
            <w:rPr>
              <w:b/>
              <w:bCs/>
            </w:rPr>
          </w:pPr>
          <w:r w:rsidRPr="003A45B2">
            <w:rPr>
              <w:b/>
              <w:bCs/>
            </w:rPr>
            <w:t>sang-pham-319469209</w:t>
          </w:r>
        </w:p>
      </w:tc>
    </w:tr>
  </w:tbl>
  <w:p w14:paraId="6877A7FC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E2DB7" w14:textId="77777777" w:rsidR="006A7C19" w:rsidRDefault="006A7C19" w:rsidP="00713050">
      <w:r>
        <w:separator/>
      </w:r>
    </w:p>
  </w:footnote>
  <w:footnote w:type="continuationSeparator" w:id="0">
    <w:p w14:paraId="4E53E190" w14:textId="77777777" w:rsidR="006A7C19" w:rsidRDefault="006A7C19" w:rsidP="0071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DA8004F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B3A5B73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B33F986" wp14:editId="53F8608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group w14:anchorId="71E13C2C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6003F1B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8D33747" w14:textId="77777777" w:rsidR="001A5CA9" w:rsidRPr="009B3C40" w:rsidRDefault="006A7C19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6D23584363B745AFA8789A9F7D117C66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79FC52DD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125C6554" w14:textId="77777777" w:rsidR="001A5CA9" w:rsidRPr="00F207C0" w:rsidRDefault="001A5CA9" w:rsidP="001A5CA9"/>
      </w:tc>
    </w:tr>
  </w:tbl>
  <w:p w14:paraId="3120CAC4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1A"/>
    <w:rsid w:val="00091382"/>
    <w:rsid w:val="000A07DA"/>
    <w:rsid w:val="000A2BFA"/>
    <w:rsid w:val="000B0619"/>
    <w:rsid w:val="000B61CA"/>
    <w:rsid w:val="000C1CA2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A45B2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B6D0C"/>
    <w:rsid w:val="004D3C2C"/>
    <w:rsid w:val="00523479"/>
    <w:rsid w:val="00524DA1"/>
    <w:rsid w:val="00543DB7"/>
    <w:rsid w:val="005729B0"/>
    <w:rsid w:val="00583E4F"/>
    <w:rsid w:val="00625065"/>
    <w:rsid w:val="00641630"/>
    <w:rsid w:val="00684488"/>
    <w:rsid w:val="006A3CE7"/>
    <w:rsid w:val="006A7746"/>
    <w:rsid w:val="006A7C19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90475"/>
    <w:rsid w:val="009B3C40"/>
    <w:rsid w:val="009F7AD9"/>
    <w:rsid w:val="00A13B7B"/>
    <w:rsid w:val="00A42540"/>
    <w:rsid w:val="00A50939"/>
    <w:rsid w:val="00A83413"/>
    <w:rsid w:val="00AA6A40"/>
    <w:rsid w:val="00AA75F6"/>
    <w:rsid w:val="00AD00FD"/>
    <w:rsid w:val="00AD50BE"/>
    <w:rsid w:val="00AF0A8E"/>
    <w:rsid w:val="00B27019"/>
    <w:rsid w:val="00B36993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A7CD6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6391A"/>
    <w:rsid w:val="00E86C2B"/>
    <w:rsid w:val="00EB2D52"/>
    <w:rsid w:val="00EF7CC9"/>
    <w:rsid w:val="00F207C0"/>
    <w:rsid w:val="00F20AE5"/>
    <w:rsid w:val="00F37D57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646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47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5F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cvo-education-title">
    <w:name w:val="cvo-education-title"/>
    <w:basedOn w:val="DefaultParagraphFont"/>
    <w:rsid w:val="00CA7CD6"/>
  </w:style>
  <w:style w:type="character" w:customStyle="1" w:styleId="cvo-education-details">
    <w:name w:val="cvo-education-details"/>
    <w:basedOn w:val="DefaultParagraphFont"/>
    <w:rsid w:val="00CA7CD6"/>
  </w:style>
  <w:style w:type="character" w:customStyle="1" w:styleId="cvo-project-start">
    <w:name w:val="cvo-project-start"/>
    <w:basedOn w:val="DefaultParagraphFont"/>
    <w:rsid w:val="003A45B2"/>
  </w:style>
  <w:style w:type="character" w:customStyle="1" w:styleId="cvo-project-end">
    <w:name w:val="cvo-project-end"/>
    <w:basedOn w:val="DefaultParagraphFont"/>
    <w:rsid w:val="003A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843">
              <w:marLeft w:val="0"/>
              <w:marRight w:val="0"/>
              <w:marTop w:val="1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EEEEE"/>
                    <w:right w:val="none" w:sz="0" w:space="0" w:color="auto"/>
                  </w:divBdr>
                  <w:divsChild>
                    <w:div w:id="97229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1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97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7547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9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68890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943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eshk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422D6805AA4E3AAA368B494C209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55D48-F82B-4878-823F-D20E526C53EA}"/>
      </w:docPartPr>
      <w:docPartBody>
        <w:p w:rsidR="006068A1" w:rsidRDefault="00AE29E2">
          <w:pPr>
            <w:pStyle w:val="B1422D6805AA4E3AAA368B494C209023"/>
          </w:pPr>
          <w:r w:rsidRPr="00906BEE">
            <w:t>Skills</w:t>
          </w:r>
        </w:p>
      </w:docPartBody>
    </w:docPart>
    <w:docPart>
      <w:docPartPr>
        <w:name w:val="B59D9979AB924D63821538DB6C3E2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24158-6CB9-40C0-BB46-0117A1193C76}"/>
      </w:docPartPr>
      <w:docPartBody>
        <w:p w:rsidR="006068A1" w:rsidRDefault="00AE29E2">
          <w:pPr>
            <w:pStyle w:val="B59D9979AB924D63821538DB6C3E2C74"/>
          </w:pPr>
          <w:r w:rsidRPr="00906BEE">
            <w:t>Experience</w:t>
          </w:r>
        </w:p>
      </w:docPartBody>
    </w:docPart>
    <w:docPart>
      <w:docPartPr>
        <w:name w:val="E86DE490DFA24A36834F0296CA0D2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DCBBD-97E5-4AF9-A53F-2B91B6D5B907}"/>
      </w:docPartPr>
      <w:docPartBody>
        <w:p w:rsidR="006068A1" w:rsidRDefault="00AE29E2">
          <w:pPr>
            <w:pStyle w:val="E86DE490DFA24A36834F0296CA0D29BB"/>
          </w:pPr>
          <w:r w:rsidRPr="00906BEE">
            <w:t>Education</w:t>
          </w:r>
        </w:p>
      </w:docPartBody>
    </w:docPart>
    <w:docPart>
      <w:docPartPr>
        <w:name w:val="010DDFCF77D5461092228BC3725C0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241A9-1CC0-421D-9421-4266B6AE3E95}"/>
      </w:docPartPr>
      <w:docPartBody>
        <w:p w:rsidR="006068A1" w:rsidRDefault="00AE29E2">
          <w:pPr>
            <w:pStyle w:val="010DDFCF77D5461092228BC3725C0D4C"/>
          </w:pPr>
          <w:r w:rsidRPr="00906BEE">
            <w:t>Degree</w:t>
          </w:r>
        </w:p>
      </w:docPartBody>
    </w:docPart>
    <w:docPart>
      <w:docPartPr>
        <w:name w:val="6D23584363B745AFA8789A9F7D117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7DF4A-57AF-4626-9F3E-FCB58EA3B3CD}"/>
      </w:docPartPr>
      <w:docPartBody>
        <w:p w:rsidR="006068A1" w:rsidRDefault="00AE29E2">
          <w:pPr>
            <w:pStyle w:val="6D23584363B745AFA8789A9F7D117C66"/>
          </w:pPr>
          <w:r w:rsidRPr="00906BEE">
            <w:t>School</w:t>
          </w:r>
        </w:p>
      </w:docPartBody>
    </w:docPart>
    <w:docPart>
      <w:docPartPr>
        <w:name w:val="073FD0316D5E4CEA8BAD62EF3DF40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460BD-114E-4D5C-B1F2-92AE091DEB00}"/>
      </w:docPartPr>
      <w:docPartBody>
        <w:p w:rsidR="008F71DE" w:rsidRDefault="006068A1" w:rsidP="006068A1">
          <w:pPr>
            <w:pStyle w:val="073FD0316D5E4CEA8BAD62EF3DF40874"/>
          </w:pPr>
          <w:r>
            <w:t>Your name</w:t>
          </w:r>
        </w:p>
      </w:docPartBody>
    </w:docPart>
    <w:docPart>
      <w:docPartPr>
        <w:name w:val="36044A796383404FADC18B3BA4118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8A1B-827D-46F4-BCC0-409A374C76E2}"/>
      </w:docPartPr>
      <w:docPartBody>
        <w:p w:rsidR="008F71DE" w:rsidRDefault="006068A1" w:rsidP="006068A1">
          <w:pPr>
            <w:pStyle w:val="36044A796383404FADC18B3BA4118E32"/>
          </w:pPr>
          <w:r w:rsidRPr="007D6458"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E2"/>
    <w:rsid w:val="006068A1"/>
    <w:rsid w:val="008F71DE"/>
    <w:rsid w:val="00AE29E2"/>
    <w:rsid w:val="00EC0FB8"/>
    <w:rsid w:val="00F7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4B96F6A6C4F92811C7FE605BCAFA8">
    <w:name w:val="BDF4B96F6A6C4F92811C7FE605BCAFA8"/>
  </w:style>
  <w:style w:type="paragraph" w:customStyle="1" w:styleId="CE5A17F28AB84E3098299A7F737E1790">
    <w:name w:val="CE5A17F28AB84E3098299A7F737E1790"/>
  </w:style>
  <w:style w:type="paragraph" w:customStyle="1" w:styleId="B1422D6805AA4E3AAA368B494C209023">
    <w:name w:val="B1422D6805AA4E3AAA368B494C209023"/>
  </w:style>
  <w:style w:type="paragraph" w:customStyle="1" w:styleId="B59D9979AB924D63821538DB6C3E2C74">
    <w:name w:val="B59D9979AB924D63821538DB6C3E2C74"/>
  </w:style>
  <w:style w:type="paragraph" w:customStyle="1" w:styleId="BAEFD2AB93E0453A98BC8E08719267B6">
    <w:name w:val="BAEFD2AB93E0453A98BC8E08719267B6"/>
  </w:style>
  <w:style w:type="paragraph" w:customStyle="1" w:styleId="9DC6D17B26514AECA96F1BBA962F0967">
    <w:name w:val="9DC6D17B26514AECA96F1BBA962F0967"/>
  </w:style>
  <w:style w:type="paragraph" w:customStyle="1" w:styleId="2102A3462D204474AA794684CAEA6FE6">
    <w:name w:val="2102A3462D204474AA794684CAEA6FE6"/>
  </w:style>
  <w:style w:type="paragraph" w:customStyle="1" w:styleId="C5422996E11E4E3BA1E0778B1C14DB73">
    <w:name w:val="C5422996E11E4E3BA1E0778B1C14DB73"/>
  </w:style>
  <w:style w:type="paragraph" w:customStyle="1" w:styleId="87366D5FFB854C7BB91BDA1C492CB105">
    <w:name w:val="87366D5FFB854C7BB91BDA1C492CB105"/>
  </w:style>
  <w:style w:type="paragraph" w:customStyle="1" w:styleId="C88B1BD4662B4F24BEC59F6529ABBCCB">
    <w:name w:val="C88B1BD4662B4F24BEC59F6529ABBCCB"/>
  </w:style>
  <w:style w:type="paragraph" w:customStyle="1" w:styleId="DB95A3B4507941F299DD21E256A4B92A">
    <w:name w:val="DB95A3B4507941F299DD21E256A4B92A"/>
  </w:style>
  <w:style w:type="paragraph" w:customStyle="1" w:styleId="547FE92FD051447FBF973B1FDB370A76">
    <w:name w:val="547FE92FD051447FBF973B1FDB370A76"/>
  </w:style>
  <w:style w:type="paragraph" w:customStyle="1" w:styleId="1F5AFDF88BCD4FBF847D972CB103C13A">
    <w:name w:val="1F5AFDF88BCD4FBF847D972CB103C13A"/>
  </w:style>
  <w:style w:type="paragraph" w:customStyle="1" w:styleId="CB305EEB0FD04493ADE67D4502AC0519">
    <w:name w:val="CB305EEB0FD04493ADE67D4502AC0519"/>
  </w:style>
  <w:style w:type="paragraph" w:customStyle="1" w:styleId="E86DE490DFA24A36834F0296CA0D29BB">
    <w:name w:val="E86DE490DFA24A36834F0296CA0D29BB"/>
  </w:style>
  <w:style w:type="paragraph" w:customStyle="1" w:styleId="010DDFCF77D5461092228BC3725C0D4C">
    <w:name w:val="010DDFCF77D5461092228BC3725C0D4C"/>
  </w:style>
  <w:style w:type="paragraph" w:customStyle="1" w:styleId="3EF11767E1AD418EB38DD7C59A8D6853">
    <w:name w:val="3EF11767E1AD418EB38DD7C59A8D6853"/>
  </w:style>
  <w:style w:type="paragraph" w:customStyle="1" w:styleId="E2AA398129C548EC8EFF3F327F151E56">
    <w:name w:val="E2AA398129C548EC8EFF3F327F151E56"/>
  </w:style>
  <w:style w:type="paragraph" w:customStyle="1" w:styleId="6B0CD8D97DCD481F81275639DD686639">
    <w:name w:val="6B0CD8D97DCD481F81275639DD686639"/>
  </w:style>
  <w:style w:type="paragraph" w:customStyle="1" w:styleId="B5A08BC3E1E749418C0C3B81390D9666">
    <w:name w:val="B5A08BC3E1E749418C0C3B81390D9666"/>
  </w:style>
  <w:style w:type="paragraph" w:customStyle="1" w:styleId="66F0FA7812F24B308ECAB4FA1F408D52">
    <w:name w:val="66F0FA7812F24B308ECAB4FA1F408D52"/>
  </w:style>
  <w:style w:type="paragraph" w:customStyle="1" w:styleId="6D23584363B745AFA8789A9F7D117C66">
    <w:name w:val="6D23584363B745AFA8789A9F7D117C66"/>
  </w:style>
  <w:style w:type="paragraph" w:customStyle="1" w:styleId="2DE85BBE35F64685BF7B6E5697CDDFA6">
    <w:name w:val="2DE85BBE35F64685BF7B6E5697CDDFA6"/>
  </w:style>
  <w:style w:type="paragraph" w:customStyle="1" w:styleId="E1599E0B8F8D4C3EBC8916CA31D1BFD5">
    <w:name w:val="E1599E0B8F8D4C3EBC8916CA31D1BFD5"/>
  </w:style>
  <w:style w:type="paragraph" w:customStyle="1" w:styleId="184426F846484C589DDB1D6B7D530AA0">
    <w:name w:val="184426F846484C589DDB1D6B7D530AA0"/>
  </w:style>
  <w:style w:type="paragraph" w:customStyle="1" w:styleId="073FD0316D5E4CEA8BAD62EF3DF40874">
    <w:name w:val="073FD0316D5E4CEA8BAD62EF3DF40874"/>
    <w:rsid w:val="006068A1"/>
    <w:rPr>
      <w:szCs w:val="22"/>
      <w:lang w:val="en-US" w:eastAsia="en-US" w:bidi="ar-SA"/>
    </w:rPr>
  </w:style>
  <w:style w:type="paragraph" w:customStyle="1" w:styleId="36044A796383404FADC18B3BA4118E32">
    <w:name w:val="36044A796383404FADC18B3BA4118E32"/>
    <w:rsid w:val="006068A1"/>
    <w:rPr>
      <w:szCs w:val="22"/>
      <w:lang w:val="en-US" w:eastAsia="en-US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C:\Users\niteshk\AppData\Roaming\Microsoft\Templates\Polished resume, designed by MOO.dotx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dob: 27/06/1993
address: Cmt8, p3, Tp.Tay Ninh, Tay Ninh</dc:subject>
  <dc:creator/>
  <cp:keywords/>
  <dc:description/>
  <cp:lastModifiedBy/>
  <cp:revision>1</cp:revision>
  <dcterms:created xsi:type="dcterms:W3CDTF">2021-05-07T15:47:00Z</dcterms:created>
  <dcterms:modified xsi:type="dcterms:W3CDTF">2021-05-07T15:47:00Z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